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="00125AB1" w:rsidRPr="006658C4" w14:paraId="6D1A8203" w14:textId="77777777" w:rsidTr="00301FBC">
        <w:trPr>
          <w:tblHeader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35860C25" w14:textId="7D026C85" w:rsidR="00125AB1" w:rsidRPr="006658C4" w:rsidRDefault="00125981" w:rsidP="00E96C92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D3903E7" wp14:editId="1F578984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E785E82" id="Group 1" o:spid="_x0000_s1026" alt="Title: Header graphics" style="position:absolute;margin-left:0;margin-top:-38.15pt;width:524.9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477349409"/>
                <w:placeholder>
                  <w:docPart w:val="DA83767984C34EF8A4C02A7D0AF91BC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091E63">
                  <w:t>TS</w:t>
                </w:r>
              </w:sdtContent>
            </w:sdt>
          </w:p>
          <w:p w14:paraId="728CB6CA" w14:textId="77777777" w:rsidR="00125AB1" w:rsidRPr="006658C4" w:rsidRDefault="005F6A16" w:rsidP="00125AB1">
            <w:pPr>
              <w:pStyle w:val="Heading3"/>
            </w:pPr>
            <w:sdt>
              <w:sdtPr>
                <w:alias w:val="Contact:"/>
                <w:tag w:val="Contact:"/>
                <w:id w:val="133533816"/>
                <w:placeholder>
                  <w:docPart w:val="F5943A8952614B77A0E7261264F0DA9E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t>Contact</w:t>
                </w:r>
              </w:sdtContent>
            </w:sdt>
          </w:p>
          <w:p w14:paraId="1B4D4AF0" w14:textId="2381A2AB" w:rsidR="00125AB1" w:rsidRPr="006658C4" w:rsidRDefault="00AF3B6D" w:rsidP="00125AB1">
            <w:r>
              <w:t>190 Gateway Drive Apt 5203</w:t>
            </w:r>
          </w:p>
          <w:p w14:paraId="7F408DDC" w14:textId="2291437C" w:rsidR="00125AB1" w:rsidRPr="006658C4" w:rsidRDefault="00AF3B6D" w:rsidP="00125AB1">
            <w:r>
              <w:t>Biloxi, MS  39531</w:t>
            </w:r>
          </w:p>
          <w:p w14:paraId="6A8F255C" w14:textId="7CC561A2" w:rsidR="00125AB1" w:rsidRPr="006658C4" w:rsidRDefault="00AF3B6D" w:rsidP="00125AB1">
            <w:r>
              <w:t>ts.inspiringwords@gmail.com</w:t>
            </w:r>
          </w:p>
          <w:p w14:paraId="10991EC1" w14:textId="1AAA8C48" w:rsidR="00125AB1" w:rsidRPr="006658C4" w:rsidRDefault="00AF3B6D" w:rsidP="00125AB1">
            <w:r>
              <w:t>228-918-0189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125AB1" w:rsidRPr="006658C4" w14:paraId="65F3D54B" w14:textId="77777777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5D3D8DE8" w14:textId="23423753" w:rsidR="00125AB1" w:rsidRPr="003A05FE" w:rsidRDefault="005F6A16" w:rsidP="00E96C92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1312861891"/>
                      <w:placeholder>
                        <w:docPart w:val="CFEB81353E634E30904A068B91C41C63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F3B6D">
                        <w:t>Tina L. Stewart</w:t>
                      </w:r>
                    </w:sdtContent>
                  </w:sdt>
                </w:p>
                <w:p w14:paraId="1D79D52D" w14:textId="3541B3F2" w:rsidR="00125AB1" w:rsidRPr="006658C4" w:rsidRDefault="005F6A16" w:rsidP="00AF3B6D">
                  <w:pPr>
                    <w:pStyle w:val="Heading2"/>
                    <w:jc w:val="left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596704785"/>
                      <w:placeholder>
                        <w:docPart w:val="FE0FEBC313B44FDA8225A66CED2062F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F3B6D">
                        <w:t>artist</w:t>
                      </w:r>
                    </w:sdtContent>
                  </w:sdt>
                  <w:r w:rsidR="00125981">
                    <w:t xml:space="preserve">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FA264EDB4D764C7ABD822A75DED9CBE9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F3B6D">
                        <w:t>www.goldencrafts.store</w:t>
                      </w:r>
                    </w:sdtContent>
                  </w:sdt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08C53D8B8A624A63B97885E89320C22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564A960E" w14:textId="09BF34F6" w:rsidR="00125AB1" w:rsidRPr="00125981" w:rsidRDefault="00301FBC" w:rsidP="00125981">
                <w:pPr>
                  <w:pStyle w:val="Heading3"/>
                </w:pPr>
                <w:r>
                  <w:t>Mississippi ARts Commission</w:t>
                </w:r>
              </w:p>
            </w:sdtContent>
          </w:sdt>
          <w:p w14:paraId="65648869" w14:textId="5569F1DD" w:rsidR="00125AB1" w:rsidRPr="006658C4" w:rsidRDefault="00AF3B6D" w:rsidP="00125AB1">
            <w:pPr>
              <w:pStyle w:val="Date"/>
            </w:pPr>
            <w:r>
              <w:t>5/2/19</w:t>
            </w:r>
          </w:p>
          <w:p w14:paraId="5CD21523" w14:textId="78E59F77" w:rsidR="00125AB1" w:rsidRPr="006658C4" w:rsidRDefault="00AF3B6D" w:rsidP="00125AB1">
            <w:pPr>
              <w:pStyle w:val="Salutation"/>
            </w:pPr>
            <w:r>
              <w:t>To Whom It May Concern</w:t>
            </w:r>
            <w:r w:rsidR="00125AB1" w:rsidRPr="006658C4">
              <w:t>,</w:t>
            </w:r>
          </w:p>
          <w:p w14:paraId="7322F3EB" w14:textId="1859CB6D" w:rsidR="00091E63" w:rsidRDefault="00AF3B6D" w:rsidP="00AF3B6D">
            <w:r>
              <w:t xml:space="preserve">I would like </w:t>
            </w:r>
            <w:r w:rsidR="00301FBC">
              <w:t>reimbursement in the amount</w:t>
            </w:r>
            <w:r>
              <w:t xml:space="preserve"> </w:t>
            </w:r>
            <w:r w:rsidR="00301FBC">
              <w:t>4</w:t>
            </w:r>
            <w:r>
              <w:t xml:space="preserve">00 dollars </w:t>
            </w:r>
            <w:r w:rsidR="00301FBC">
              <w:t>for supplies purchased at Hobby Lobby.</w:t>
            </w:r>
          </w:p>
          <w:p w14:paraId="0B72DFE2" w14:textId="7D3B5F1F" w:rsidR="00091E63" w:rsidRDefault="00091E63" w:rsidP="00AF3B6D">
            <w:r>
              <w:t xml:space="preserve">Canvas -$ </w:t>
            </w:r>
            <w:r w:rsidR="00301FBC">
              <w:t>175</w:t>
            </w:r>
          </w:p>
          <w:p w14:paraId="56BEE56E" w14:textId="551C1316" w:rsidR="00091E63" w:rsidRDefault="00091E63" w:rsidP="00AF3B6D">
            <w:r>
              <w:t xml:space="preserve">Paints   - $150 </w:t>
            </w:r>
          </w:p>
          <w:p w14:paraId="5684E02E" w14:textId="358B1EF5" w:rsidR="00125AB1" w:rsidRDefault="00091E63" w:rsidP="00AF3B6D">
            <w:r>
              <w:t xml:space="preserve">Paintbrushes – $25.00 </w:t>
            </w:r>
          </w:p>
          <w:p w14:paraId="0D6EE607" w14:textId="302DABBF" w:rsidR="00091E63" w:rsidRPr="006658C4" w:rsidRDefault="00091E63" w:rsidP="00AF3B6D">
            <w:r>
              <w:t>Paint thinner, Pouring Medium</w:t>
            </w:r>
            <w:r w:rsidR="00301FBC">
              <w:t xml:space="preserve">, Gesso, </w:t>
            </w:r>
            <w:proofErr w:type="spellStart"/>
            <w:proofErr w:type="gramStart"/>
            <w:r w:rsidR="00301FBC">
              <w:t>Galkyd,and</w:t>
            </w:r>
            <w:proofErr w:type="spellEnd"/>
            <w:proofErr w:type="gramEnd"/>
            <w:r w:rsidR="00301FBC">
              <w:t xml:space="preserve"> Varnish</w:t>
            </w:r>
            <w:r>
              <w:t xml:space="preserve">- </w:t>
            </w:r>
            <w:r w:rsidR="00301FBC">
              <w:t>50.00</w:t>
            </w:r>
          </w:p>
          <w:p w14:paraId="42991974" w14:textId="77777777" w:rsidR="00125AB1" w:rsidRPr="006658C4" w:rsidRDefault="005F6A16" w:rsidP="00125AB1">
            <w:pPr>
              <w:pStyle w:val="Closing"/>
            </w:pPr>
            <w:sdt>
              <w:sdtPr>
                <w:alias w:val="Sincerely:"/>
                <w:tag w:val="Sincerely:"/>
                <w:id w:val="1448966695"/>
                <w:placeholder>
                  <w:docPart w:val="D8B78DF9963842D693AA439D7B5CA954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t>Sincerely</w:t>
                </w:r>
              </w:sdtContent>
            </w:sdt>
            <w:r w:rsidR="00125AB1" w:rsidRPr="006658C4">
              <w:t>,</w:t>
            </w:r>
          </w:p>
          <w:sdt>
            <w:sdtPr>
              <w:alias w:val="Enter your name:"/>
              <w:tag w:val="Enter your name:"/>
              <w:id w:val="1307041948"/>
              <w:placeholder>
                <w:docPart w:val="1D0C51A01717499D8B4F21D415F10E5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067261B1" w14:textId="100316DE" w:rsidR="004D7F4E" w:rsidRPr="00EF7109" w:rsidRDefault="00AF3B6D" w:rsidP="003A05FE">
                <w:pPr>
                  <w:pStyle w:val="Signature"/>
                </w:pPr>
                <w:r>
                  <w:t>Tina L. Stewart</w:t>
                </w:r>
              </w:p>
            </w:sdtContent>
          </w:sdt>
        </w:tc>
      </w:tr>
    </w:tbl>
    <w:p w14:paraId="2CFAAE91" w14:textId="77777777" w:rsidR="00621FD0" w:rsidRDefault="00621FD0" w:rsidP="00EF7109">
      <w:pPr>
        <w:pStyle w:val="NoSpacing"/>
      </w:pPr>
    </w:p>
    <w:p w14:paraId="2807C5B9" w14:textId="77777777" w:rsidR="00621FD0" w:rsidRDefault="00621FD0" w:rsidP="00EF7109">
      <w:pPr>
        <w:pStyle w:val="NoSpacing"/>
      </w:pPr>
    </w:p>
    <w:sectPr w:rsidR="00621FD0" w:rsidSect="004D7F4E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3CF98" w14:textId="77777777" w:rsidR="005F6A16" w:rsidRDefault="005F6A16" w:rsidP="00713050">
      <w:pPr>
        <w:spacing w:line="240" w:lineRule="auto"/>
      </w:pPr>
      <w:r>
        <w:separator/>
      </w:r>
    </w:p>
  </w:endnote>
  <w:endnote w:type="continuationSeparator" w:id="0">
    <w:p w14:paraId="37FCF5F8" w14:textId="77777777" w:rsidR="005F6A16" w:rsidRDefault="005F6A1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7A4673A1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7A6171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2377EFD" wp14:editId="360F9CD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64890D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AF8FE0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0015B72" wp14:editId="1F1DEEBF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044A1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35FB1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A5CD00E" wp14:editId="35A68B8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D7DA92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AEE127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14420E5" wp14:editId="3DAEE362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85E0F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871124A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F5943A8952614B77A0E7261264F0DA9E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BCEEDFB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02D464B1EFEA48BF810D4C4E679C723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C8CB82F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7270301AC503433984D48CD95C2C191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D82C29B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FE0FEBC313B44FDA8225A66CED2062F8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C70A4DA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D78B95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F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28CD415D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888E86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955F98B" wp14:editId="72534C9E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7859A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D0A6FD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0AF44CF" wp14:editId="5EEF72F8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99A39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A2F89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1A6FA9" wp14:editId="483A63F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92A8E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26EFE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1AA03B" wp14:editId="2F819734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1434E4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E3DABBB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169409537"/>
            <w:placeholder>
              <w:docPart w:val="DA83767984C34EF8A4C02A7D0AF91BC0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65515038" w14:textId="77777777" w:rsidR="00811117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292649443"/>
            <w:placeholder>
              <w:docPart w:val="0178D203CBA04C1DA5E349DC8BD1936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7B7F6076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949610183"/>
            <w:placeholder>
              <w:docPart w:val="CC4B12C38102489783F610BD852903E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0A49330" w14:textId="77777777"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1675682847"/>
            <w:placeholder>
              <w:docPart w:val="CFEB81353E634E30904A068B91C41C6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4AF9040" w14:textId="77777777"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14:paraId="1EF225E3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C2E64" w14:textId="77777777" w:rsidR="005F6A16" w:rsidRDefault="005F6A16" w:rsidP="00713050">
      <w:pPr>
        <w:spacing w:line="240" w:lineRule="auto"/>
      </w:pPr>
      <w:r>
        <w:separator/>
      </w:r>
    </w:p>
  </w:footnote>
  <w:footnote w:type="continuationSeparator" w:id="0">
    <w:p w14:paraId="5E28743E" w14:textId="77777777" w:rsidR="005F6A16" w:rsidRDefault="005F6A1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14:paraId="5D8B9292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468ABECA" w14:textId="602A69C0"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D05D933" wp14:editId="146A6F2B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345B289" id="Group 3" o:spid="_x0000_s1026" alt="Title: 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NL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AONzS7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091E63">
                <w:t>TS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14:paraId="08FFF658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3C6352E" w14:textId="4C91AFCF" w:rsidR="00125981" w:rsidRPr="00EF7109" w:rsidRDefault="005F6A16" w:rsidP="00EF710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-267622354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F3B6D">
                      <w:t>Tina L. Stewart</w:t>
                    </w:r>
                  </w:sdtContent>
                </w:sdt>
              </w:p>
              <w:p w14:paraId="75F311D4" w14:textId="212C1E68" w:rsidR="00125981" w:rsidRDefault="005F6A16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F3B6D">
                      <w:t>artist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F3B6D">
                      <w:t>www.goldencrafts.store</w:t>
                    </w:r>
                  </w:sdtContent>
                </w:sdt>
              </w:p>
            </w:tc>
          </w:tr>
        </w:tbl>
        <w:p w14:paraId="5E9A390D" w14:textId="77777777" w:rsidR="00125981" w:rsidRPr="00F207C0" w:rsidRDefault="00125981" w:rsidP="00125981"/>
      </w:tc>
    </w:tr>
  </w:tbl>
  <w:p w14:paraId="4E82C5A0" w14:textId="77777777"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6D"/>
    <w:rsid w:val="00022E2F"/>
    <w:rsid w:val="000353A6"/>
    <w:rsid w:val="0006350A"/>
    <w:rsid w:val="00091E63"/>
    <w:rsid w:val="000B0C2C"/>
    <w:rsid w:val="000E5C48"/>
    <w:rsid w:val="0011675E"/>
    <w:rsid w:val="00125981"/>
    <w:rsid w:val="00125AB1"/>
    <w:rsid w:val="00135EC8"/>
    <w:rsid w:val="00151C62"/>
    <w:rsid w:val="00184BAC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01FBC"/>
    <w:rsid w:val="00313E86"/>
    <w:rsid w:val="00364079"/>
    <w:rsid w:val="00375460"/>
    <w:rsid w:val="003A05FE"/>
    <w:rsid w:val="004077FB"/>
    <w:rsid w:val="00424DC8"/>
    <w:rsid w:val="00424DD9"/>
    <w:rsid w:val="00443F85"/>
    <w:rsid w:val="004717C5"/>
    <w:rsid w:val="004A7665"/>
    <w:rsid w:val="004D4DB9"/>
    <w:rsid w:val="004D7F4E"/>
    <w:rsid w:val="00543DB7"/>
    <w:rsid w:val="0055382B"/>
    <w:rsid w:val="005A530F"/>
    <w:rsid w:val="005D4417"/>
    <w:rsid w:val="005F6A16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76D16"/>
    <w:rsid w:val="008A1907"/>
    <w:rsid w:val="008C44E9"/>
    <w:rsid w:val="008E1D0F"/>
    <w:rsid w:val="008E6606"/>
    <w:rsid w:val="009A210A"/>
    <w:rsid w:val="009D6855"/>
    <w:rsid w:val="009E6697"/>
    <w:rsid w:val="009F75B3"/>
    <w:rsid w:val="00A056FC"/>
    <w:rsid w:val="00A238EE"/>
    <w:rsid w:val="00A3627D"/>
    <w:rsid w:val="00A42540"/>
    <w:rsid w:val="00A74CFE"/>
    <w:rsid w:val="00A961DC"/>
    <w:rsid w:val="00AD22CE"/>
    <w:rsid w:val="00AF3B6D"/>
    <w:rsid w:val="00B56E1F"/>
    <w:rsid w:val="00B60A88"/>
    <w:rsid w:val="00B66BFE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21093"/>
  <w15:chartTrackingRefBased/>
  <w15:docId w15:val="{B2F7F962-9E6D-4438-9001-FDE00FD8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lde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83767984C34EF8A4C02A7D0AF91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07598-324D-45FA-A744-0BE1AC1E3FD2}"/>
      </w:docPartPr>
      <w:docPartBody>
        <w:p w:rsidR="00AB1031" w:rsidRDefault="00586BB0">
          <w:pPr>
            <w:pStyle w:val="DA83767984C34EF8A4C02A7D0AF91BC0"/>
          </w:pPr>
          <w:r>
            <w:t>YN</w:t>
          </w:r>
        </w:p>
      </w:docPartBody>
    </w:docPart>
    <w:docPart>
      <w:docPartPr>
        <w:name w:val="F5943A8952614B77A0E7261264F0D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CB9A6-4A26-4447-BE7E-436301CFB4D5}"/>
      </w:docPartPr>
      <w:docPartBody>
        <w:p w:rsidR="00AB1031" w:rsidRDefault="00586BB0">
          <w:pPr>
            <w:pStyle w:val="F5943A8952614B77A0E7261264F0DA9E"/>
          </w:pPr>
          <w:r w:rsidRPr="006658C4">
            <w:t>Contact</w:t>
          </w:r>
        </w:p>
      </w:docPartBody>
    </w:docPart>
    <w:docPart>
      <w:docPartPr>
        <w:name w:val="0178D203CBA04C1DA5E349DC8BD19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4577E-F73A-4DED-B62D-8DD53EF9FCC3}"/>
      </w:docPartPr>
      <w:docPartBody>
        <w:p w:rsidR="00AB1031" w:rsidRDefault="00586BB0">
          <w:pPr>
            <w:pStyle w:val="0178D203CBA04C1DA5E349DC8BD19364"/>
          </w:pPr>
          <w:r w:rsidRPr="006658C4">
            <w:t>Address</w:t>
          </w:r>
        </w:p>
      </w:docPartBody>
    </w:docPart>
    <w:docPart>
      <w:docPartPr>
        <w:name w:val="02D464B1EFEA48BF810D4C4E679C7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EE424-CBD8-4F46-993B-D9D00C77F96F}"/>
      </w:docPartPr>
      <w:docPartBody>
        <w:p w:rsidR="00AB1031" w:rsidRDefault="00586BB0">
          <w:pPr>
            <w:pStyle w:val="02D464B1EFEA48BF810D4C4E679C723F"/>
          </w:pPr>
          <w:r w:rsidRPr="006658C4">
            <w:t>City, ST ZIP</w:t>
          </w:r>
        </w:p>
      </w:docPartBody>
    </w:docPart>
    <w:docPart>
      <w:docPartPr>
        <w:name w:val="CC4B12C38102489783F610BD85290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D378D-22DE-4866-870D-ADC70ACA76F6}"/>
      </w:docPartPr>
      <w:docPartBody>
        <w:p w:rsidR="00AB1031" w:rsidRDefault="00586BB0">
          <w:pPr>
            <w:pStyle w:val="CC4B12C38102489783F610BD852903E1"/>
          </w:pPr>
          <w:r w:rsidRPr="006658C4">
            <w:t>Email</w:t>
          </w:r>
        </w:p>
      </w:docPartBody>
    </w:docPart>
    <w:docPart>
      <w:docPartPr>
        <w:name w:val="7270301AC503433984D48CD95C2C1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AD50F-1642-49D3-A615-8853C32A97B4}"/>
      </w:docPartPr>
      <w:docPartBody>
        <w:p w:rsidR="00AB1031" w:rsidRDefault="00586BB0">
          <w:pPr>
            <w:pStyle w:val="7270301AC503433984D48CD95C2C1917"/>
          </w:pPr>
          <w:r w:rsidRPr="006658C4">
            <w:t>Telephone</w:t>
          </w:r>
        </w:p>
      </w:docPartBody>
    </w:docPart>
    <w:docPart>
      <w:docPartPr>
        <w:name w:val="CFEB81353E634E30904A068B91C41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61ED-B0A2-4E75-A6AB-F65E722F9037}"/>
      </w:docPartPr>
      <w:docPartBody>
        <w:p w:rsidR="00AB1031" w:rsidRDefault="00586BB0">
          <w:pPr>
            <w:pStyle w:val="CFEB81353E634E30904A068B91C41C63"/>
          </w:pPr>
          <w:r>
            <w:t>Your name</w:t>
          </w:r>
        </w:p>
      </w:docPartBody>
    </w:docPart>
    <w:docPart>
      <w:docPartPr>
        <w:name w:val="FE0FEBC313B44FDA8225A66CED206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1BE55-6162-4F34-B683-CE31F0D042E6}"/>
      </w:docPartPr>
      <w:docPartBody>
        <w:p w:rsidR="00AB1031" w:rsidRDefault="00586BB0">
          <w:pPr>
            <w:pStyle w:val="FE0FEBC313B44FDA8225A66CED2062F8"/>
          </w:pPr>
          <w:r>
            <w:t>Profession or Industry</w:t>
          </w:r>
        </w:p>
      </w:docPartBody>
    </w:docPart>
    <w:docPart>
      <w:docPartPr>
        <w:name w:val="FA264EDB4D764C7ABD822A75DED9C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446CC-F6C6-477E-A0E4-E6E25C6B1513}"/>
      </w:docPartPr>
      <w:docPartBody>
        <w:p w:rsidR="00AB1031" w:rsidRDefault="00586BB0">
          <w:pPr>
            <w:pStyle w:val="FA264EDB4D764C7ABD822A75DED9CBE9"/>
          </w:pPr>
          <w:r w:rsidRPr="006658C4">
            <w:t>Link to other online properties: Portfolio/Website/Blog</w:t>
          </w:r>
        </w:p>
      </w:docPartBody>
    </w:docPart>
    <w:docPart>
      <w:docPartPr>
        <w:name w:val="08C53D8B8A624A63B97885E89320C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324D3-293F-4106-89D2-944AAC0EB734}"/>
      </w:docPartPr>
      <w:docPartBody>
        <w:p w:rsidR="00AB1031" w:rsidRDefault="00586BB0">
          <w:pPr>
            <w:pStyle w:val="08C53D8B8A624A63B97885E89320C226"/>
          </w:pPr>
          <w:r>
            <w:t>Recipient Name</w:t>
          </w:r>
        </w:p>
      </w:docPartBody>
    </w:docPart>
    <w:docPart>
      <w:docPartPr>
        <w:name w:val="D8B78DF9963842D693AA439D7B5CA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CE7C-7B25-4808-A57E-07C425400DF9}"/>
      </w:docPartPr>
      <w:docPartBody>
        <w:p w:rsidR="00AB1031" w:rsidRDefault="00586BB0">
          <w:pPr>
            <w:pStyle w:val="D8B78DF9963842D693AA439D7B5CA954"/>
          </w:pPr>
          <w:r w:rsidRPr="006658C4">
            <w:t>Sincerely</w:t>
          </w:r>
        </w:p>
      </w:docPartBody>
    </w:docPart>
    <w:docPart>
      <w:docPartPr>
        <w:name w:val="1D0C51A01717499D8B4F21D415F10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5EBB3-5FE8-482B-8E3B-55900F99BFC5}"/>
      </w:docPartPr>
      <w:docPartBody>
        <w:p w:rsidR="00AB1031" w:rsidRDefault="00586BB0">
          <w:pPr>
            <w:pStyle w:val="1D0C51A01717499D8B4F21D415F10E5C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B0"/>
    <w:rsid w:val="001E3F1B"/>
    <w:rsid w:val="00586BB0"/>
    <w:rsid w:val="00746BDC"/>
    <w:rsid w:val="00AB1031"/>
    <w:rsid w:val="00E7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83767984C34EF8A4C02A7D0AF91BC0">
    <w:name w:val="DA83767984C34EF8A4C02A7D0AF91BC0"/>
  </w:style>
  <w:style w:type="paragraph" w:customStyle="1" w:styleId="F5943A8952614B77A0E7261264F0DA9E">
    <w:name w:val="F5943A8952614B77A0E7261264F0DA9E"/>
  </w:style>
  <w:style w:type="paragraph" w:customStyle="1" w:styleId="0178D203CBA04C1DA5E349DC8BD19364">
    <w:name w:val="0178D203CBA04C1DA5E349DC8BD19364"/>
  </w:style>
  <w:style w:type="paragraph" w:customStyle="1" w:styleId="02D464B1EFEA48BF810D4C4E679C723F">
    <w:name w:val="02D464B1EFEA48BF810D4C4E679C723F"/>
  </w:style>
  <w:style w:type="paragraph" w:customStyle="1" w:styleId="CC4B12C38102489783F610BD852903E1">
    <w:name w:val="CC4B12C38102489783F610BD852903E1"/>
  </w:style>
  <w:style w:type="paragraph" w:customStyle="1" w:styleId="7270301AC503433984D48CD95C2C1917">
    <w:name w:val="7270301AC503433984D48CD95C2C1917"/>
  </w:style>
  <w:style w:type="paragraph" w:customStyle="1" w:styleId="CFEB81353E634E30904A068B91C41C63">
    <w:name w:val="CFEB81353E634E30904A068B91C41C63"/>
  </w:style>
  <w:style w:type="paragraph" w:customStyle="1" w:styleId="FE0FEBC313B44FDA8225A66CED2062F8">
    <w:name w:val="FE0FEBC313B44FDA8225A66CED2062F8"/>
  </w:style>
  <w:style w:type="paragraph" w:customStyle="1" w:styleId="FA264EDB4D764C7ABD822A75DED9CBE9">
    <w:name w:val="FA264EDB4D764C7ABD822A75DED9CBE9"/>
  </w:style>
  <w:style w:type="paragraph" w:customStyle="1" w:styleId="08C53D8B8A624A63B97885E89320C226">
    <w:name w:val="08C53D8B8A624A63B97885E89320C226"/>
  </w:style>
  <w:style w:type="paragraph" w:customStyle="1" w:styleId="DBDF3002548D43438C886898439A43EF">
    <w:name w:val="DBDF3002548D43438C886898439A43EF"/>
  </w:style>
  <w:style w:type="paragraph" w:customStyle="1" w:styleId="5E6A32D409A847859577514352E355C9">
    <w:name w:val="5E6A32D409A847859577514352E355C9"/>
  </w:style>
  <w:style w:type="paragraph" w:customStyle="1" w:styleId="10B95D2138F042D68C3540C9BA655C2B">
    <w:name w:val="10B95D2138F042D68C3540C9BA655C2B"/>
  </w:style>
  <w:style w:type="paragraph" w:customStyle="1" w:styleId="21AE347875F24A88BCA6D8269DACEB31">
    <w:name w:val="21AE347875F24A88BCA6D8269DACEB31"/>
  </w:style>
  <w:style w:type="paragraph" w:customStyle="1" w:styleId="DBB23B283FE14058A9B22542664D5040">
    <w:name w:val="DBB23B283FE14058A9B22542664D5040"/>
  </w:style>
  <w:style w:type="paragraph" w:customStyle="1" w:styleId="70E67742944149CA8303E7259E446F44">
    <w:name w:val="70E67742944149CA8303E7259E446F44"/>
  </w:style>
  <w:style w:type="paragraph" w:customStyle="1" w:styleId="FDB0D2DF485146CE93CBAF91F35076E7">
    <w:name w:val="FDB0D2DF485146CE93CBAF91F35076E7"/>
  </w:style>
  <w:style w:type="paragraph" w:customStyle="1" w:styleId="D8B78DF9963842D693AA439D7B5CA954">
    <w:name w:val="D8B78DF9963842D693AA439D7B5CA954"/>
  </w:style>
  <w:style w:type="paragraph" w:customStyle="1" w:styleId="1D0C51A01717499D8B4F21D415F10E5C">
    <w:name w:val="1D0C51A01717499D8B4F21D415F10E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29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Mississippi ARts Commission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artist</dc:subject>
  <dc:creator>golde</dc:creator>
  <cp:keywords>TS</cp:keywords>
  <dc:description>www.goldencrafts.store</dc:description>
  <cp:lastModifiedBy>goldencraftstore@outlook.com</cp:lastModifiedBy>
  <cp:revision>5</cp:revision>
  <dcterms:created xsi:type="dcterms:W3CDTF">2019-05-02T17:28:00Z</dcterms:created>
  <dcterms:modified xsi:type="dcterms:W3CDTF">2019-05-12T03:36:00Z</dcterms:modified>
  <cp:contentStatus>Tina L. Stewart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