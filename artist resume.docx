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00" w:type="pct"/>
        <w:tblInd w:w="6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6731"/>
      </w:tblGrid>
      <w:tr w:rsidR="002C2CDD" w:rsidRPr="00906BEE" w:rsidTr="002B6F27">
        <w:tc>
          <w:tcPr>
            <w:tcW w:w="3150" w:type="dxa"/>
            <w:tcMar>
              <w:top w:w="504" w:type="dxa"/>
              <w:right w:w="720" w:type="dxa"/>
            </w:tcMar>
          </w:tcPr>
          <w:p w:rsidR="00523479" w:rsidRPr="00906BEE" w:rsidRDefault="002B6F27" w:rsidP="00523479">
            <w:pPr>
              <w:pStyle w:val="Initials"/>
            </w:pPr>
            <w:r>
              <w:t>T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E05DF22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S</w:t>
            </w:r>
          </w:p>
          <w:p w:rsidR="00A50939" w:rsidRPr="00906BEE" w:rsidRDefault="00440288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A48A824E73343EAA7A3FD9BD790CC0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2B6F27" w:rsidP="002B6F27">
            <w:r>
              <w:t>To establish myself as a full-time artist.</w:t>
            </w:r>
          </w:p>
          <w:p w:rsidR="002C2CDD" w:rsidRPr="00906BEE" w:rsidRDefault="0044028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5B0D0C11A874C3FBE32D2C238C1601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Pr="00906BEE" w:rsidRDefault="002B6F27" w:rsidP="00741125">
            <w:r>
              <w:t>Oil, Acrylic, and Watercolor</w:t>
            </w:r>
            <w:r w:rsidR="006843A0">
              <w:t xml:space="preserve"> Painting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1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906BEE" w:rsidRPr="00906BEE" w:rsidRDefault="002B6F27" w:rsidP="002B6F27">
                  <w:pPr>
                    <w:pStyle w:val="Heading1"/>
                    <w:jc w:val="left"/>
                  </w:pPr>
                  <w:r>
                    <w:t>TINA L. sTEWART</w:t>
                  </w:r>
                  <w:r w:rsidR="007D6458" w:rsidRPr="007D6458">
                    <w:t xml:space="preserve">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AEFB42DEDFED4AE78776244DDC0B95F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>
                        <w:t xml:space="preserve">GOLDEN CRAFTS STORE us |ARTIST </w:t>
                      </w:r>
                    </w:sdtContent>
                  </w:sdt>
                </w:p>
              </w:tc>
            </w:tr>
          </w:tbl>
          <w:p w:rsidR="002C2CDD" w:rsidRPr="00906BEE" w:rsidRDefault="002C2CDD" w:rsidP="007569C1"/>
          <w:p w:rsidR="002B6F27" w:rsidRDefault="002B6F27" w:rsidP="007569C1">
            <w:pPr>
              <w:pStyle w:val="Heading4"/>
            </w:pPr>
          </w:p>
          <w:p w:rsidR="002B6F27" w:rsidRDefault="002B6F27" w:rsidP="007569C1">
            <w:pPr>
              <w:pStyle w:val="Heading4"/>
            </w:pPr>
          </w:p>
          <w:p w:rsidR="002B6F27" w:rsidRPr="000E20ED" w:rsidRDefault="000E20ED" w:rsidP="007569C1">
            <w:pPr>
              <w:pStyle w:val="Heading4"/>
              <w:rPr>
                <w:b/>
              </w:rPr>
            </w:pPr>
            <w:r w:rsidRPr="000E20ED">
              <w:rPr>
                <w:b/>
              </w:rPr>
              <w:t>work hisTORY</w:t>
            </w:r>
          </w:p>
          <w:p w:rsidR="002B6F27" w:rsidRDefault="002B6F27" w:rsidP="007569C1">
            <w:pPr>
              <w:pStyle w:val="Heading4"/>
            </w:pPr>
            <w:r>
              <w:t xml:space="preserve">Local, </w:t>
            </w:r>
            <w:proofErr w:type="gramStart"/>
            <w:r>
              <w:t>traditional ,</w:t>
            </w:r>
            <w:proofErr w:type="gramEnd"/>
            <w:r>
              <w:t xml:space="preserve"> Folk art</w:t>
            </w:r>
            <w:r w:rsidR="006843A0">
              <w:t>ist</w:t>
            </w:r>
            <w:r>
              <w:t xml:space="preserve"> in acrylic, oil, and watercolor</w:t>
            </w:r>
            <w:r w:rsidR="006843A0">
              <w:t xml:space="preserve"> Painting</w:t>
            </w:r>
            <w:r w:rsidR="00121AB1">
              <w:t>s</w:t>
            </w:r>
            <w:r>
              <w:t xml:space="preserve"> dates from 9/1/2018- present</w:t>
            </w:r>
          </w:p>
          <w:p w:rsidR="002B6F27" w:rsidRDefault="002B6F27" w:rsidP="007569C1">
            <w:pPr>
              <w:pStyle w:val="Heading4"/>
            </w:pPr>
          </w:p>
          <w:p w:rsidR="002C2CDD" w:rsidRDefault="002B6F27" w:rsidP="007569C1">
            <w:pPr>
              <w:pStyle w:val="Heading4"/>
            </w:pPr>
            <w:r>
              <w:t>vendor</w:t>
            </w:r>
            <w:r w:rsidR="002C2CDD" w:rsidRPr="00906BEE">
              <w:t xml:space="preserve"> •</w:t>
            </w:r>
            <w:r>
              <w:t xml:space="preserve"> finderkeepers flea market</w:t>
            </w:r>
            <w:r w:rsidR="002C2CDD" w:rsidRPr="00906BEE">
              <w:t xml:space="preserve">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FBE160E52D8142E6AC8D3AA312A34CAA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</w:t>
            </w:r>
            <w:r>
              <w:t>3/1/2019</w:t>
            </w:r>
            <w:r w:rsidR="00F47E97" w:rsidRPr="00906BEE">
              <w:t xml:space="preserve">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3000CBEDD46D4D1ABEC627595CF0B69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  <w:r>
              <w:t xml:space="preserve">  Present</w:t>
            </w:r>
          </w:p>
          <w:p w:rsidR="002B6F27" w:rsidRDefault="002B6F27" w:rsidP="007569C1">
            <w:pPr>
              <w:pStyle w:val="Heading4"/>
            </w:pPr>
          </w:p>
          <w:p w:rsidR="002B6F27" w:rsidRPr="00906BEE" w:rsidRDefault="002B6F27" w:rsidP="007569C1">
            <w:pPr>
              <w:pStyle w:val="Heading4"/>
            </w:pPr>
            <w:r>
              <w:t xml:space="preserve">Website:  </w:t>
            </w:r>
            <w:hyperlink r:id="rId10" w:history="1">
              <w:r w:rsidRPr="00AB5C93">
                <w:rPr>
                  <w:rStyle w:val="Hyperlink"/>
                </w:rPr>
                <w:t>www.goldencrafts.store</w:t>
              </w:r>
            </w:hyperlink>
            <w:r>
              <w:t xml:space="preserve"> dates from 4/22/2018</w:t>
            </w:r>
            <w:r w:rsidR="000E20ED">
              <w:t>-Present</w:t>
            </w:r>
          </w:p>
          <w:p w:rsidR="002B6F27" w:rsidRDefault="002B6F27" w:rsidP="007569C1"/>
          <w:p w:rsidR="000E20ED" w:rsidRPr="000E20ED" w:rsidRDefault="000E20ED" w:rsidP="007569C1">
            <w:pPr>
              <w:rPr>
                <w:b/>
              </w:rPr>
            </w:pPr>
            <w:r w:rsidRPr="000E20ED">
              <w:rPr>
                <w:b/>
              </w:rPr>
              <w:t>EDUCATION</w:t>
            </w:r>
          </w:p>
          <w:p w:rsidR="002C2CDD" w:rsidRDefault="002B6F27" w:rsidP="007569C1">
            <w:r>
              <w:t>St. Martin High School   Ocean Springs, MS</w:t>
            </w:r>
            <w:r w:rsidR="006843A0">
              <w:t>,</w:t>
            </w:r>
            <w:r>
              <w:t xml:space="preserve"> Drawing I</w:t>
            </w:r>
          </w:p>
          <w:p w:rsidR="002B6F27" w:rsidRDefault="002B6F27" w:rsidP="007569C1">
            <w:r>
              <w:t>Jefferson Davis Community College Gulfport, MS</w:t>
            </w:r>
            <w:r w:rsidR="006843A0">
              <w:t>,</w:t>
            </w:r>
            <w:r>
              <w:t xml:space="preserve"> Drawing </w:t>
            </w:r>
          </w:p>
          <w:p w:rsidR="002B6F27" w:rsidRPr="00906BEE" w:rsidRDefault="002B6F27" w:rsidP="007569C1">
            <w:r>
              <w:t>Baker College   Flint, MI -Web D</w:t>
            </w:r>
            <w:r w:rsidR="006843A0">
              <w:t>esign course work in Adobe Photoshop, HTML 5 and CSS3, and Database Management.</w:t>
            </w:r>
          </w:p>
          <w:p w:rsidR="002C2CDD" w:rsidRPr="00906BEE" w:rsidRDefault="00440288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23D5FDD884724787AEBE4695520AD71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Default="002B6F27" w:rsidP="00741125">
            <w:r>
              <w:t>Did drawing</w:t>
            </w:r>
            <w:r w:rsidR="006843A0">
              <w:t>s</w:t>
            </w:r>
            <w:r>
              <w:t xml:space="preserve"> for Maranatha Seven-Day Adventist Church</w:t>
            </w:r>
          </w:p>
          <w:p w:rsidR="002B6F27" w:rsidRPr="00906BEE" w:rsidRDefault="002B6F27" w:rsidP="00741125">
            <w:r>
              <w:t>Volunteer</w:t>
            </w:r>
            <w:r w:rsidR="006843A0">
              <w:t>ed</w:t>
            </w:r>
            <w:r>
              <w:t xml:space="preserve"> </w:t>
            </w:r>
            <w:r w:rsidR="006843A0">
              <w:t>to do drawings for Mother Against Drunk Driving (MADD) winning bumper sticker contest in 1992.</w:t>
            </w:r>
          </w:p>
        </w:tc>
        <w:bookmarkStart w:id="0" w:name="_GoBack"/>
        <w:bookmarkEnd w:id="0"/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288" w:rsidRDefault="00440288" w:rsidP="00713050">
      <w:pPr>
        <w:spacing w:line="240" w:lineRule="auto"/>
      </w:pPr>
      <w:r>
        <w:separator/>
      </w:r>
    </w:p>
  </w:endnote>
  <w:endnote w:type="continuationSeparator" w:id="0">
    <w:p w:rsidR="00440288" w:rsidRDefault="0044028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B403DF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F13DC8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A6E49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6D028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6422D1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NG1YetpCAAA1jkAAA4AAAAAAAAAAAAAAAAALgIAAGRycy9lMm9E&#10;b2MueG1sUEsBAi0AFAAGAAgAAAAhAGhHG9DYAAAAAwEAAA8AAAAAAAAAAAAAAAAAwwoAAGRycy9k&#10;b3ducmV2LnhtbFBLBQYAAAAABAAEAPMAAADI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327219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zurrl&#10;AhMAANdlAAAOAAAAAAAAAAAAAAAAAC4CAABkcnMvZTJvRG9jLnhtbFBLAQItABQABgAIAAAAIQBo&#10;RxvQ2AAAAAMBAAAPAAAAAAAAAAAAAAAAAFwVAABkcnMvZG93bnJldi54bWxQSwUGAAAAAAQABADz&#10;AAAAYR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4D6DF2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7ukh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Pmy+7pIRAABtXgAADgAAAAAAAAAAAAAAAAAuAgAA&#10;ZHJzL2Uyb0RvYy54bWxQSwECLQAUAAYACAAAACEAaEcb0NgAAAADAQAADwAAAAAAAAAAAAAAAADs&#10;EwAAZHJzL2Rvd25yZXYueG1sUEsFBgAAAAAEAAQA8wAAAPE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6110A5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aZDVCCRIAAKZkAAAOAAAAAAAAAAAAAAAA&#10;AC4CAABkcnMvZTJvRG9jLnhtbFBLAQItABQABgAIAAAAIQBoRxvQ2AAAAAMBAAAPAAAAAAAAAAAA&#10;AAAAAGMUAABkcnMvZG93bnJldi54bWxQSwUGAAAAAAQABADzAAAAa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sdt>
        <w:sdtPr>
          <w:id w:val="206994694"/>
          <w:placeholder>
            <w:docPart w:val="D5B8B88ADDA04E68A07623247D1E8668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288" w:rsidRDefault="00440288" w:rsidP="00713050">
      <w:pPr>
        <w:spacing w:line="240" w:lineRule="auto"/>
      </w:pPr>
      <w:r>
        <w:separator/>
      </w:r>
    </w:p>
  </w:footnote>
  <w:footnote w:type="continuationSeparator" w:id="0">
    <w:p w:rsidR="00440288" w:rsidRDefault="0044028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134E86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8EDAA84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440288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A1CF1724E0804072920B8BBDEA5236FE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27"/>
    <w:rsid w:val="00091382"/>
    <w:rsid w:val="000A07DA"/>
    <w:rsid w:val="000A2BFA"/>
    <w:rsid w:val="000B0619"/>
    <w:rsid w:val="000B61CA"/>
    <w:rsid w:val="000E20ED"/>
    <w:rsid w:val="000F7610"/>
    <w:rsid w:val="00114ED7"/>
    <w:rsid w:val="00121AB1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B6F27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40288"/>
    <w:rsid w:val="0046104A"/>
    <w:rsid w:val="004717C5"/>
    <w:rsid w:val="004A24CC"/>
    <w:rsid w:val="00523479"/>
    <w:rsid w:val="00543DB7"/>
    <w:rsid w:val="005729B0"/>
    <w:rsid w:val="00583E4F"/>
    <w:rsid w:val="00641630"/>
    <w:rsid w:val="006843A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B6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goldencrafts.sto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ld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48A824E73343EAA7A3FD9BD790C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0F31E-A887-4371-8847-A06E71DC6D9F}"/>
      </w:docPartPr>
      <w:docPartBody>
        <w:p w:rsidR="00000000" w:rsidRDefault="00B11A46">
          <w:pPr>
            <w:pStyle w:val="7A48A824E73343EAA7A3FD9BD790CC0B"/>
          </w:pPr>
          <w:r w:rsidRPr="00906BEE">
            <w:t>Objective</w:t>
          </w:r>
        </w:p>
      </w:docPartBody>
    </w:docPart>
    <w:docPart>
      <w:docPartPr>
        <w:name w:val="85B0D0C11A874C3FBE32D2C238C16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F5496-988F-49B1-BF26-2E6FA69E0C7F}"/>
      </w:docPartPr>
      <w:docPartBody>
        <w:p w:rsidR="00000000" w:rsidRDefault="00B11A46">
          <w:pPr>
            <w:pStyle w:val="85B0D0C11A874C3FBE32D2C238C16013"/>
          </w:pPr>
          <w:r w:rsidRPr="00906BEE">
            <w:t>Skills</w:t>
          </w:r>
        </w:p>
      </w:docPartBody>
    </w:docPart>
    <w:docPart>
      <w:docPartPr>
        <w:name w:val="AEFB42DEDFED4AE78776244DDC0B9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EE5B2-C725-41D0-9462-43065728AC5A}"/>
      </w:docPartPr>
      <w:docPartBody>
        <w:p w:rsidR="00000000" w:rsidRDefault="00B11A46">
          <w:pPr>
            <w:pStyle w:val="AEFB42DEDFED4AE78776244DDC0B95FD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FBE160E52D8142E6AC8D3AA312A34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15C0-F11F-401D-BC77-9A39C829B0F7}"/>
      </w:docPartPr>
      <w:docPartBody>
        <w:p w:rsidR="00000000" w:rsidRDefault="00B11A46">
          <w:pPr>
            <w:pStyle w:val="FBE160E52D8142E6AC8D3AA312A34CAA"/>
          </w:pPr>
          <w:r w:rsidRPr="00906BEE">
            <w:t>Dates From</w:t>
          </w:r>
        </w:p>
      </w:docPartBody>
    </w:docPart>
    <w:docPart>
      <w:docPartPr>
        <w:name w:val="3000CBEDD46D4D1ABEC627595CF0B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A91C9-8213-4EF5-B69B-1636ACB9DC36}"/>
      </w:docPartPr>
      <w:docPartBody>
        <w:p w:rsidR="00000000" w:rsidRDefault="00B11A46">
          <w:pPr>
            <w:pStyle w:val="3000CBEDD46D4D1ABEC627595CF0B69E"/>
          </w:pPr>
          <w:r w:rsidRPr="00906BEE">
            <w:t>To</w:t>
          </w:r>
        </w:p>
      </w:docPartBody>
    </w:docPart>
    <w:docPart>
      <w:docPartPr>
        <w:name w:val="A1CF1724E0804072920B8BBDEA523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31FE-BE19-426C-95D5-2BF22F7EDFEA}"/>
      </w:docPartPr>
      <w:docPartBody>
        <w:p w:rsidR="00000000" w:rsidRDefault="00B11A46">
          <w:pPr>
            <w:pStyle w:val="A1CF1724E0804072920B8BBDEA5236FE"/>
          </w:pPr>
          <w:r w:rsidRPr="00906BEE">
            <w:t>School</w:t>
          </w:r>
        </w:p>
      </w:docPartBody>
    </w:docPart>
    <w:docPart>
      <w:docPartPr>
        <w:name w:val="23D5FDD884724787AEBE4695520AD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2A13D-D1EF-40BD-A184-E0C53BD33638}"/>
      </w:docPartPr>
      <w:docPartBody>
        <w:p w:rsidR="00000000" w:rsidRDefault="00B11A46">
          <w:pPr>
            <w:pStyle w:val="23D5FDD884724787AEBE4695520AD71A"/>
          </w:pPr>
          <w:r w:rsidRPr="00906BEE">
            <w:t>Volunteer Experience or Leadership</w:t>
          </w:r>
        </w:p>
      </w:docPartBody>
    </w:docPart>
    <w:docPart>
      <w:docPartPr>
        <w:name w:val="D5B8B88ADDA04E68A07623247D1E8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F6B06-EEC4-463D-80C4-D16958E4ADD3}"/>
      </w:docPartPr>
      <w:docPartBody>
        <w:p w:rsidR="00000000" w:rsidRDefault="00B11A46">
          <w:pPr>
            <w:pStyle w:val="D5B8B88ADDA04E68A07623247D1E8668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46"/>
    <w:rsid w:val="00B1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5C734B1EFC4B64AE276E6504C15C4E">
    <w:name w:val="FA5C734B1EFC4B64AE276E6504C15C4E"/>
  </w:style>
  <w:style w:type="paragraph" w:customStyle="1" w:styleId="7A48A824E73343EAA7A3FD9BD790CC0B">
    <w:name w:val="7A48A824E73343EAA7A3FD9BD790CC0B"/>
  </w:style>
  <w:style w:type="paragraph" w:customStyle="1" w:styleId="3C8EFFD169064AB98A05467E32CBE11C">
    <w:name w:val="3C8EFFD169064AB98A05467E32CBE11C"/>
  </w:style>
  <w:style w:type="paragraph" w:customStyle="1" w:styleId="85B0D0C11A874C3FBE32D2C238C16013">
    <w:name w:val="85B0D0C11A874C3FBE32D2C238C16013"/>
  </w:style>
  <w:style w:type="paragraph" w:customStyle="1" w:styleId="0944EFD092B246B9BC2316A2E53E175E">
    <w:name w:val="0944EFD092B246B9BC2316A2E53E175E"/>
  </w:style>
  <w:style w:type="paragraph" w:customStyle="1" w:styleId="1E2E61C9C9BC48F881E4E38E4C408552">
    <w:name w:val="1E2E61C9C9BC48F881E4E38E4C408552"/>
  </w:style>
  <w:style w:type="paragraph" w:customStyle="1" w:styleId="0440003B2E0643E6803EC6F529BF59F6">
    <w:name w:val="0440003B2E0643E6803EC6F529BF59F6"/>
  </w:style>
  <w:style w:type="paragraph" w:customStyle="1" w:styleId="AEFB42DEDFED4AE78776244DDC0B95FD">
    <w:name w:val="AEFB42DEDFED4AE78776244DDC0B95FD"/>
  </w:style>
  <w:style w:type="paragraph" w:customStyle="1" w:styleId="380524D778DD4A04BE87A207696FF098">
    <w:name w:val="380524D778DD4A04BE87A207696FF098"/>
  </w:style>
  <w:style w:type="paragraph" w:customStyle="1" w:styleId="47ADD0BDC0D64816A3F1836F85448F77">
    <w:name w:val="47ADD0BDC0D64816A3F1836F85448F77"/>
  </w:style>
  <w:style w:type="paragraph" w:customStyle="1" w:styleId="8D78DA4480DB435281A8D3970D3E7C77">
    <w:name w:val="8D78DA4480DB435281A8D3970D3E7C77"/>
  </w:style>
  <w:style w:type="paragraph" w:customStyle="1" w:styleId="46077F10ED1F409387D8D780C68BA264">
    <w:name w:val="46077F10ED1F409387D8D780C68BA264"/>
  </w:style>
  <w:style w:type="paragraph" w:customStyle="1" w:styleId="749C9625CB4544D19FB830C0E1C8BB6A">
    <w:name w:val="749C9625CB4544D19FB830C0E1C8BB6A"/>
  </w:style>
  <w:style w:type="paragraph" w:customStyle="1" w:styleId="98A63351E785408E905675AF52CD384C">
    <w:name w:val="98A63351E785408E905675AF52CD384C"/>
  </w:style>
  <w:style w:type="paragraph" w:customStyle="1" w:styleId="3AC1C6D4FBF24A89AD600B548880EEC6">
    <w:name w:val="3AC1C6D4FBF24A89AD600B548880EEC6"/>
  </w:style>
  <w:style w:type="paragraph" w:customStyle="1" w:styleId="4D7A18403BA247479EDFB53DEE363FA8">
    <w:name w:val="4D7A18403BA247479EDFB53DEE363FA8"/>
  </w:style>
  <w:style w:type="paragraph" w:customStyle="1" w:styleId="FBE160E52D8142E6AC8D3AA312A34CAA">
    <w:name w:val="FBE160E52D8142E6AC8D3AA312A34CAA"/>
  </w:style>
  <w:style w:type="paragraph" w:customStyle="1" w:styleId="3000CBEDD46D4D1ABEC627595CF0B69E">
    <w:name w:val="3000CBEDD46D4D1ABEC627595CF0B69E"/>
  </w:style>
  <w:style w:type="paragraph" w:customStyle="1" w:styleId="37BDA2C7C408445A9D58EFFDAF35D476">
    <w:name w:val="37BDA2C7C408445A9D58EFFDAF35D476"/>
  </w:style>
  <w:style w:type="paragraph" w:customStyle="1" w:styleId="57814827B5C740F59C742C8B79CEDC3B">
    <w:name w:val="57814827B5C740F59C742C8B79CEDC3B"/>
  </w:style>
  <w:style w:type="paragraph" w:customStyle="1" w:styleId="4B582138D6404D59B2221A94B0EB1307">
    <w:name w:val="4B582138D6404D59B2221A94B0EB1307"/>
  </w:style>
  <w:style w:type="paragraph" w:customStyle="1" w:styleId="2312C4963DBA49D4A353F3E829021E33">
    <w:name w:val="2312C4963DBA49D4A353F3E829021E33"/>
  </w:style>
  <w:style w:type="paragraph" w:customStyle="1" w:styleId="033266597FF74C82B078D86C9DB8FBB2">
    <w:name w:val="033266597FF74C82B078D86C9DB8FBB2"/>
  </w:style>
  <w:style w:type="paragraph" w:customStyle="1" w:styleId="4AA661C476454C78AE6061DB4A1FE85F">
    <w:name w:val="4AA661C476454C78AE6061DB4A1FE85F"/>
  </w:style>
  <w:style w:type="paragraph" w:customStyle="1" w:styleId="8A01A7337DB8407784FC978C6A37275E">
    <w:name w:val="8A01A7337DB8407784FC978C6A37275E"/>
  </w:style>
  <w:style w:type="paragraph" w:customStyle="1" w:styleId="FFF31FB81585481F8A09D1B6DB438C12">
    <w:name w:val="FFF31FB81585481F8A09D1B6DB438C12"/>
  </w:style>
  <w:style w:type="paragraph" w:customStyle="1" w:styleId="A1CF1724E0804072920B8BBDEA5236FE">
    <w:name w:val="A1CF1724E0804072920B8BBDEA5236FE"/>
  </w:style>
  <w:style w:type="paragraph" w:customStyle="1" w:styleId="EDCC7CD4077E4611A3C5B760AF4AE758">
    <w:name w:val="EDCC7CD4077E4611A3C5B760AF4AE758"/>
  </w:style>
  <w:style w:type="paragraph" w:customStyle="1" w:styleId="23D5FDD884724787AEBE4695520AD71A">
    <w:name w:val="23D5FDD884724787AEBE4695520AD71A"/>
  </w:style>
  <w:style w:type="paragraph" w:customStyle="1" w:styleId="D5B8B88ADDA04E68A07623247D1E8668">
    <w:name w:val="D5B8B88ADDA04E68A07623247D1E8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GOLDEN CRAFTS STORE us |ARTIST</dc:description>
  <cp:lastModifiedBy/>
  <cp:revision>1</cp:revision>
  <dcterms:created xsi:type="dcterms:W3CDTF">2019-05-02T16:56:00Z</dcterms:created>
  <dcterms:modified xsi:type="dcterms:W3CDTF">2019-05-02T17:24:00Z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